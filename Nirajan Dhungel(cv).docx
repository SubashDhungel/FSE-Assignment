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7D279577" w14:textId="77777777" w:rsidTr="00D22188">
        <w:tc>
          <w:tcPr>
            <w:tcW w:w="9360" w:type="dxa"/>
          </w:tcPr>
          <w:p w14:paraId="402C4388" w14:textId="77777777" w:rsidR="00384F21" w:rsidRPr="002859E2" w:rsidRDefault="002859E2" w:rsidP="005E201E">
            <w:pPr>
              <w:pStyle w:val="Title"/>
              <w:jc w:val="center"/>
              <w:rPr>
                <w:sz w:val="44"/>
                <w:szCs w:val="44"/>
              </w:rPr>
            </w:pPr>
            <w:proofErr w:type="spellStart"/>
            <w:r w:rsidRPr="002859E2">
              <w:rPr>
                <w:sz w:val="44"/>
                <w:szCs w:val="44"/>
              </w:rPr>
              <w:t>Nirajan</w:t>
            </w:r>
            <w:proofErr w:type="spellEnd"/>
            <w:r w:rsidRPr="002859E2">
              <w:rPr>
                <w:sz w:val="44"/>
                <w:szCs w:val="44"/>
              </w:rPr>
              <w:t xml:space="preserve"> Dhungel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14:paraId="142783C3" w14:textId="77777777" w:rsidTr="002859E2">
        <w:trPr>
          <w:trHeight w:val="59"/>
        </w:trPr>
        <w:tc>
          <w:tcPr>
            <w:tcW w:w="4680" w:type="dxa"/>
          </w:tcPr>
          <w:p w14:paraId="729DE6FF" w14:textId="77777777" w:rsidR="00910CBB" w:rsidRPr="00F14524" w:rsidRDefault="002859E2" w:rsidP="00F14524">
            <w:pPr>
              <w:pStyle w:val="ContactInfo"/>
            </w:pPr>
            <w:r>
              <w:t>+977 9825883910</w:t>
            </w:r>
          </w:p>
          <w:p w14:paraId="2EB3ACB7" w14:textId="77777777" w:rsidR="00910CBB" w:rsidRDefault="002859E2" w:rsidP="00F14524">
            <w:pPr>
              <w:pStyle w:val="ContactInfo"/>
            </w:pPr>
            <w:r>
              <w:t>Tikathali,44795, Lalitpur, Nepal</w:t>
            </w:r>
          </w:p>
        </w:tc>
        <w:tc>
          <w:tcPr>
            <w:tcW w:w="4680" w:type="dxa"/>
          </w:tcPr>
          <w:p w14:paraId="3DF5A77F" w14:textId="77777777" w:rsidR="002859E2" w:rsidRDefault="002859E2" w:rsidP="002859E2">
            <w:pPr>
              <w:pStyle w:val="ContactInfoRight"/>
            </w:pPr>
            <w:hyperlink r:id="rId7" w:history="1">
              <w:r w:rsidRPr="0070315D">
                <w:rPr>
                  <w:rStyle w:val="Hyperlink"/>
                </w:rPr>
                <w:t>subashdhungel555@gmail.com</w:t>
              </w:r>
            </w:hyperlink>
            <w:r>
              <w:t xml:space="preserve"> </w:t>
            </w:r>
          </w:p>
        </w:tc>
      </w:tr>
    </w:tbl>
    <w:tbl>
      <w:tblPr>
        <w:tblStyle w:val="TableGrid"/>
        <w:tblW w:w="51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7489"/>
      </w:tblGrid>
      <w:tr w:rsidR="00BE15F8" w14:paraId="7579C38A" w14:textId="77777777" w:rsidTr="00BE15F8">
        <w:trPr>
          <w:trHeight w:val="523"/>
        </w:trPr>
        <w:tc>
          <w:tcPr>
            <w:tcW w:w="2077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AF69466" w14:textId="77777777" w:rsidR="00BE15F8" w:rsidRDefault="00BE15F8" w:rsidP="002859E2">
            <w:pPr>
              <w:pStyle w:val="Heading1"/>
            </w:pPr>
            <w:r w:rsidRPr="00BE15F8">
              <w:rPr>
                <w:color w:val="17365D" w:themeColor="text2" w:themeShade="BF"/>
              </w:rPr>
              <w:t>Objective</w:t>
            </w:r>
          </w:p>
        </w:tc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0A7EE9C" w14:textId="684F2751" w:rsidR="00BE15F8" w:rsidRPr="001A2DAF" w:rsidRDefault="00BE15F8" w:rsidP="002859E2">
            <w:r>
              <w:t>Aspiring software engineer</w:t>
            </w:r>
            <w:r w:rsidR="000E214D">
              <w:t>ing student</w:t>
            </w:r>
            <w:r>
              <w:t xml:space="preserve"> focused on building efficient solutions while exploring entrepreneurial opportunities to create meaningful impact</w:t>
            </w:r>
          </w:p>
        </w:tc>
      </w:tr>
      <w:tr w:rsidR="002859E2" w14:paraId="59C2EC00" w14:textId="77777777" w:rsidTr="00BE15F8">
        <w:trPr>
          <w:trHeight w:val="523"/>
        </w:trPr>
        <w:sdt>
          <w:sdtPr>
            <w:alias w:val="Education:"/>
            <w:tag w:val="Education:"/>
            <w:id w:val="-407222917"/>
            <w:placeholder>
              <w:docPart w:val="55F651E7B7B24D1CB15C6682CE5777F0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5B4F827D" w14:textId="77777777" w:rsidR="002859E2" w:rsidRPr="00024E30" w:rsidRDefault="002859E2" w:rsidP="002859E2">
                <w:pPr>
                  <w:pStyle w:val="Heading1"/>
                </w:pPr>
                <w:r w:rsidRPr="00FC3B07">
                  <w:rPr>
                    <w:color w:val="17365D" w:themeColor="text2" w:themeShade="BF"/>
                  </w:rPr>
                  <w:t>Education</w:t>
                </w:r>
              </w:p>
            </w:tc>
          </w:sdtContent>
        </w:sdt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44DCAE8" w14:textId="77777777" w:rsidR="00BE15F8" w:rsidRDefault="00BE15F8" w:rsidP="00BE15F8">
            <w:pPr>
              <w:pStyle w:val="Heading2"/>
            </w:pPr>
            <w:r>
              <w:t xml:space="preserve">Secondary Education Examination (SEE), Scholars’ Academy – </w:t>
            </w:r>
            <w:proofErr w:type="spellStart"/>
            <w:r>
              <w:t>Sindhuli</w:t>
            </w:r>
            <w:proofErr w:type="spellEnd"/>
          </w:p>
          <w:p w14:paraId="076DE36D" w14:textId="77777777" w:rsidR="00BE15F8" w:rsidRPr="002859E2" w:rsidRDefault="00BE15F8" w:rsidP="00BE15F8">
            <w:r>
              <w:t>Duration: 2009 - 2022</w:t>
            </w:r>
          </w:p>
          <w:p w14:paraId="1DBA8878" w14:textId="77777777" w:rsidR="00BE15F8" w:rsidRDefault="00BE15F8" w:rsidP="00BE15F8">
            <w:r>
              <w:t>GPA: 3.75</w:t>
            </w:r>
          </w:p>
          <w:p w14:paraId="18121C18" w14:textId="77777777" w:rsidR="00BE15F8" w:rsidRDefault="00BE15F8" w:rsidP="00BE15F8">
            <w:r>
              <w:t>“Excelled with a strong academic performance”</w:t>
            </w:r>
          </w:p>
          <w:p w14:paraId="09CC768D" w14:textId="77777777" w:rsidR="00BE15F8" w:rsidRDefault="00BE15F8" w:rsidP="00BE15F8"/>
          <w:p w14:paraId="03ECAAAF" w14:textId="77777777" w:rsidR="00BE15F8" w:rsidRDefault="00BE15F8" w:rsidP="00BE15F8">
            <w:pPr>
              <w:pStyle w:val="Heading2"/>
            </w:pPr>
            <w:r>
              <w:t>Higher Level Education (SLC), V.S. Niketan College – Kathmandu</w:t>
            </w:r>
          </w:p>
          <w:p w14:paraId="295CBC8A" w14:textId="77777777" w:rsidR="00BE15F8" w:rsidRDefault="00BE15F8" w:rsidP="00BE15F8">
            <w:r>
              <w:t>Duration: 2022 - 2024</w:t>
            </w:r>
          </w:p>
          <w:p w14:paraId="65B9C01D" w14:textId="77777777" w:rsidR="00BE15F8" w:rsidRDefault="00BE15F8" w:rsidP="00BE15F8">
            <w:r>
              <w:t>Major: Physics, Chemistry, Mathematics</w:t>
            </w:r>
          </w:p>
          <w:p w14:paraId="220C0B67" w14:textId="77777777" w:rsidR="00BE15F8" w:rsidRDefault="00BE15F8" w:rsidP="00BE15F8">
            <w:r>
              <w:t>GPA: 3.71</w:t>
            </w:r>
          </w:p>
          <w:p w14:paraId="431E335A" w14:textId="77777777" w:rsidR="00BE15F8" w:rsidRDefault="00BE15F8" w:rsidP="00BE15F8">
            <w:r>
              <w:t>“Consistently upheld a strong academic record”</w:t>
            </w:r>
          </w:p>
          <w:p w14:paraId="78A4E1BA" w14:textId="77777777" w:rsidR="00BE15F8" w:rsidRDefault="00BE15F8" w:rsidP="00BE15F8"/>
          <w:p w14:paraId="68749B32" w14:textId="48703EA9" w:rsidR="00BE15F8" w:rsidRDefault="00BE15F8" w:rsidP="00BE15F8">
            <w:pPr>
              <w:pStyle w:val="Heading2"/>
            </w:pPr>
            <w:r>
              <w:t>Bachelor of Software Engineering, PCPS College – Lalitpur</w:t>
            </w:r>
          </w:p>
          <w:p w14:paraId="5C72CC77" w14:textId="77777777" w:rsidR="00BE15F8" w:rsidRPr="002859E2" w:rsidRDefault="00BE15F8" w:rsidP="00BE15F8">
            <w:r>
              <w:t>Duration: 2024 - Present</w:t>
            </w:r>
          </w:p>
          <w:p w14:paraId="3B1AE25F" w14:textId="77777777" w:rsidR="00BE15F8" w:rsidRDefault="00BE15F8" w:rsidP="00BE15F8">
            <w:r>
              <w:t>Major: Software Engineering</w:t>
            </w:r>
          </w:p>
          <w:p w14:paraId="116B3AFE" w14:textId="62267423" w:rsidR="00D46DC8" w:rsidRPr="001A2DAF" w:rsidRDefault="00BE15F8" w:rsidP="00BE15F8">
            <w:r>
              <w:t>“</w:t>
            </w:r>
            <w:r w:rsidR="00D7453A">
              <w:t>Currently expanding knowledge and practical skills</w:t>
            </w:r>
            <w:r>
              <w:t>”</w:t>
            </w:r>
          </w:p>
        </w:tc>
        <w:bookmarkStart w:id="0" w:name="_GoBack"/>
        <w:bookmarkEnd w:id="0"/>
      </w:tr>
      <w:tr w:rsidR="002859E2" w14:paraId="1558D5DF" w14:textId="77777777" w:rsidTr="00BE15F8">
        <w:trPr>
          <w:trHeight w:val="1053"/>
        </w:trPr>
        <w:sdt>
          <w:sdtPr>
            <w:alias w:val="Skills &amp; Abilities:"/>
            <w:tag w:val="Skills &amp; Abilities:"/>
            <w:id w:val="5444160"/>
            <w:placeholder>
              <w:docPart w:val="CB8886A188F245FB87B2740AC8886BDE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25E4B204" w14:textId="77777777" w:rsidR="002859E2" w:rsidRPr="002B7E4E" w:rsidRDefault="002859E2" w:rsidP="002859E2">
                <w:pPr>
                  <w:pStyle w:val="Heading1"/>
                </w:pPr>
                <w:r w:rsidRPr="00FC3B07">
                  <w:rPr>
                    <w:color w:val="17365D" w:themeColor="text2" w:themeShade="BF"/>
                  </w:rPr>
                  <w:t>Skills &amp; Abilities</w:t>
                </w:r>
              </w:p>
            </w:tc>
          </w:sdtContent>
        </w:sdt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18DFA26" w14:textId="77777777" w:rsidR="00A9293D" w:rsidRDefault="00FC3B07" w:rsidP="002859E2">
            <w:r>
              <w:t>HTML</w:t>
            </w:r>
            <w:r w:rsidR="00A9293D">
              <w:t>, CSS                               Problem Solving</w:t>
            </w:r>
          </w:p>
          <w:p w14:paraId="4EC27492" w14:textId="77777777" w:rsidR="00FC3B07" w:rsidRDefault="00A9293D" w:rsidP="002859E2">
            <w:r>
              <w:t>JavaScript</w:t>
            </w:r>
            <w:r>
              <w:t xml:space="preserve">                                Team Collaboration </w:t>
            </w:r>
          </w:p>
          <w:p w14:paraId="14FEED0B" w14:textId="77777777" w:rsidR="00FC3B07" w:rsidRDefault="00A9293D" w:rsidP="002859E2">
            <w:r>
              <w:t xml:space="preserve">My </w:t>
            </w:r>
            <w:proofErr w:type="spellStart"/>
            <w:r>
              <w:t>SQl</w:t>
            </w:r>
            <w:proofErr w:type="spellEnd"/>
            <w:r>
              <w:t xml:space="preserve">                                     Communication  </w:t>
            </w:r>
          </w:p>
          <w:p w14:paraId="12D876F8" w14:textId="77777777" w:rsidR="00FC3B07" w:rsidRPr="009F50CC" w:rsidRDefault="00A9293D" w:rsidP="002859E2">
            <w:r>
              <w:t xml:space="preserve">Git and </w:t>
            </w:r>
            <w:proofErr w:type="spellStart"/>
            <w:r>
              <w:t>Github</w:t>
            </w:r>
            <w:proofErr w:type="spellEnd"/>
            <w:r>
              <w:t xml:space="preserve">                        Adaptability </w:t>
            </w:r>
          </w:p>
        </w:tc>
      </w:tr>
      <w:tr w:rsidR="002859E2" w14:paraId="43047969" w14:textId="77777777" w:rsidTr="00BE15F8">
        <w:trPr>
          <w:trHeight w:val="540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C119452" w14:textId="77777777" w:rsidR="002859E2" w:rsidRPr="00024E30" w:rsidRDefault="00A9293D" w:rsidP="002859E2">
            <w:pPr>
              <w:pStyle w:val="Heading1"/>
            </w:pPr>
            <w:r w:rsidRPr="00A9293D">
              <w:rPr>
                <w:color w:val="17365D" w:themeColor="text2" w:themeShade="BF"/>
              </w:rPr>
              <w:t>Certifications</w:t>
            </w:r>
          </w:p>
        </w:tc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973CC22" w14:textId="77777777" w:rsidR="00A9293D" w:rsidRPr="00BC5DB6" w:rsidRDefault="00A9293D" w:rsidP="002859E2">
            <w:pPr>
              <w:pStyle w:val="Heading2"/>
              <w:rPr>
                <w:b w:val="0"/>
              </w:rPr>
            </w:pPr>
            <w:r w:rsidRPr="00BC5DB6">
              <w:rPr>
                <w:b w:val="0"/>
              </w:rPr>
              <w:t>PEA IT Quiz Competition, PEA, 2024</w:t>
            </w:r>
          </w:p>
          <w:p w14:paraId="0A6AECA0" w14:textId="77777777" w:rsidR="00A9293D" w:rsidRPr="00BC5DB6" w:rsidRDefault="00A9293D" w:rsidP="00BC5DB6">
            <w:pPr>
              <w:pStyle w:val="Heading2"/>
              <w:rPr>
                <w:b w:val="0"/>
              </w:rPr>
            </w:pPr>
            <w:r w:rsidRPr="00BC5DB6">
              <w:rPr>
                <w:b w:val="0"/>
              </w:rPr>
              <w:t>Certificate of Appreciation, Kathmandu Youth Conclave -2024</w:t>
            </w:r>
          </w:p>
        </w:tc>
      </w:tr>
      <w:tr w:rsidR="002859E2" w14:paraId="0ACEE3D1" w14:textId="77777777" w:rsidTr="00BE15F8">
        <w:trPr>
          <w:trHeight w:val="1403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DB28F55" w14:textId="77777777" w:rsidR="002859E2" w:rsidRPr="00024E30" w:rsidRDefault="00BC5DB6" w:rsidP="002859E2">
            <w:pPr>
              <w:pStyle w:val="Heading1"/>
            </w:pPr>
            <w:r w:rsidRPr="00BC5DB6">
              <w:rPr>
                <w:color w:val="17365D" w:themeColor="text2" w:themeShade="BF"/>
              </w:rPr>
              <w:t>Interests</w:t>
            </w:r>
          </w:p>
        </w:tc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6316FB7" w14:textId="77777777" w:rsidR="002859E2" w:rsidRDefault="00BC5DB6" w:rsidP="002859E2">
            <w:r>
              <w:t>Web Development</w:t>
            </w:r>
          </w:p>
          <w:p w14:paraId="1197B665" w14:textId="77777777" w:rsidR="00BC5DB6" w:rsidRDefault="00BC5DB6" w:rsidP="002859E2">
            <w:r>
              <w:t>Entrepreneurship</w:t>
            </w:r>
          </w:p>
          <w:p w14:paraId="043CFE49" w14:textId="77777777" w:rsidR="00BC5DB6" w:rsidRDefault="00BC5DB6" w:rsidP="00BC5DB6">
            <w:r>
              <w:t>Football</w:t>
            </w:r>
          </w:p>
          <w:p w14:paraId="32F3F5D6" w14:textId="77777777" w:rsidR="00BC5DB6" w:rsidRDefault="00BC5DB6" w:rsidP="00BC5DB6">
            <w:r>
              <w:t>Cricket</w:t>
            </w:r>
          </w:p>
          <w:p w14:paraId="542AD8E0" w14:textId="77777777" w:rsidR="00BC5DB6" w:rsidRPr="001A2DAF" w:rsidRDefault="00BC5DB6" w:rsidP="002859E2">
            <w:r>
              <w:t>Technology Trends</w:t>
            </w:r>
          </w:p>
        </w:tc>
      </w:tr>
      <w:tr w:rsidR="00BC5DB6" w14:paraId="2272254C" w14:textId="77777777" w:rsidTr="00BE15F8">
        <w:trPr>
          <w:trHeight w:val="206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3E06859E" w14:textId="77777777" w:rsidR="00BC5DB6" w:rsidRPr="00BC5DB6" w:rsidRDefault="00BC5DB6" w:rsidP="002859E2">
            <w:pPr>
              <w:pStyle w:val="Heading1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Nationality</w:t>
            </w:r>
          </w:p>
        </w:tc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B40DD2F" w14:textId="77777777" w:rsidR="00BC5DB6" w:rsidRDefault="00BC5DB6" w:rsidP="002859E2">
            <w:r>
              <w:t>Nepalese</w:t>
            </w:r>
          </w:p>
        </w:tc>
      </w:tr>
      <w:tr w:rsidR="00BC5DB6" w14:paraId="0ADCE9DB" w14:textId="77777777" w:rsidTr="00BE15F8">
        <w:trPr>
          <w:trHeight w:val="2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00DAA8E" w14:textId="77777777" w:rsidR="00BC5DB6" w:rsidRDefault="00BC5DB6" w:rsidP="002859E2">
            <w:pPr>
              <w:pStyle w:val="Heading1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Gender</w:t>
            </w:r>
          </w:p>
        </w:tc>
        <w:tc>
          <w:tcPr>
            <w:tcW w:w="748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754CA2C" w14:textId="77777777" w:rsidR="00BC5DB6" w:rsidRDefault="00BC5DB6" w:rsidP="002859E2">
            <w:r>
              <w:t>Male</w:t>
            </w:r>
          </w:p>
        </w:tc>
      </w:tr>
    </w:tbl>
    <w:p w14:paraId="58043160" w14:textId="77777777" w:rsidR="007A2648" w:rsidRDefault="007A2648" w:rsidP="007A2648">
      <w:pPr>
        <w:pStyle w:val="NoSpacing"/>
      </w:pPr>
    </w:p>
    <w:sectPr w:rsidR="007A2648" w:rsidSect="00474BB6">
      <w:headerReference w:type="default" r:id="rId8"/>
      <w:footerReference w:type="default" r:id="rId9"/>
      <w:headerReference w:type="first" r:id="rId10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1F7BB" w14:textId="77777777" w:rsidR="002859E2" w:rsidRDefault="002859E2">
      <w:r>
        <w:separator/>
      </w:r>
    </w:p>
  </w:endnote>
  <w:endnote w:type="continuationSeparator" w:id="0">
    <w:p w14:paraId="68C541E8" w14:textId="77777777" w:rsidR="002859E2" w:rsidRDefault="0028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CDBA5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EB65" w14:textId="77777777" w:rsidR="002859E2" w:rsidRDefault="002859E2">
      <w:r>
        <w:separator/>
      </w:r>
    </w:p>
  </w:footnote>
  <w:footnote w:type="continuationSeparator" w:id="0">
    <w:p w14:paraId="5558176F" w14:textId="77777777" w:rsidR="002859E2" w:rsidRDefault="0028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41297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0818604" wp14:editId="43FF1F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79EC4717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DF0CE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2D6AEEE5" wp14:editId="7A5B8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1B4BCCE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E2"/>
    <w:rsid w:val="0001722C"/>
    <w:rsid w:val="00024E30"/>
    <w:rsid w:val="00045CE7"/>
    <w:rsid w:val="00066481"/>
    <w:rsid w:val="000E214D"/>
    <w:rsid w:val="000E3FB6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859E2"/>
    <w:rsid w:val="002B7E4E"/>
    <w:rsid w:val="002F22D0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5E201E"/>
    <w:rsid w:val="00617226"/>
    <w:rsid w:val="00647056"/>
    <w:rsid w:val="006704FF"/>
    <w:rsid w:val="00673C26"/>
    <w:rsid w:val="006B4888"/>
    <w:rsid w:val="006D2999"/>
    <w:rsid w:val="006E1E22"/>
    <w:rsid w:val="00730614"/>
    <w:rsid w:val="007A2648"/>
    <w:rsid w:val="008F1622"/>
    <w:rsid w:val="00910CBB"/>
    <w:rsid w:val="00923D54"/>
    <w:rsid w:val="00933AC4"/>
    <w:rsid w:val="009F50CC"/>
    <w:rsid w:val="00A90A26"/>
    <w:rsid w:val="00A9293D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C5DB6"/>
    <w:rsid w:val="00BE15F8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46DC8"/>
    <w:rsid w:val="00D7453A"/>
    <w:rsid w:val="00D835A4"/>
    <w:rsid w:val="00E02D4E"/>
    <w:rsid w:val="00E20F9E"/>
    <w:rsid w:val="00E5147C"/>
    <w:rsid w:val="00E9289A"/>
    <w:rsid w:val="00EC0619"/>
    <w:rsid w:val="00EE0B8D"/>
    <w:rsid w:val="00F068E1"/>
    <w:rsid w:val="00F14524"/>
    <w:rsid w:val="00F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05085"/>
  <w15:docId w15:val="{133247D5-7552-4526-976E-2E2ADF17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8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bashdhungel555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F651E7B7B24D1CB15C6682CE577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31D8-A4E2-4F72-AA22-755ECAAA0CB5}"/>
      </w:docPartPr>
      <w:docPartBody>
        <w:p w:rsidR="00000000" w:rsidRDefault="00652111" w:rsidP="00652111">
          <w:pPr>
            <w:pStyle w:val="55F651E7B7B24D1CB15C6682CE5777F0"/>
          </w:pPr>
          <w:r w:rsidRPr="00024E30">
            <w:t>Education</w:t>
          </w:r>
        </w:p>
      </w:docPartBody>
    </w:docPart>
    <w:docPart>
      <w:docPartPr>
        <w:name w:val="CB8886A188F245FB87B2740AC8886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23D3-CD9E-4F3C-89B0-96AC4AF1171C}"/>
      </w:docPartPr>
      <w:docPartBody>
        <w:p w:rsidR="00000000" w:rsidRDefault="00652111" w:rsidP="00652111">
          <w:pPr>
            <w:pStyle w:val="CB8886A188F245FB87B2740AC8886BD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11"/>
    <w:rsid w:val="006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2717422ED43F0B96A789B1EE02CA7">
    <w:name w:val="CAA2717422ED43F0B96A789B1EE02CA7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94220BC850D0448297130477330DA88F">
    <w:name w:val="94220BC850D0448297130477330DA88F"/>
  </w:style>
  <w:style w:type="paragraph" w:customStyle="1" w:styleId="3C0C1C77FD0C493FA3F7776375C841E3">
    <w:name w:val="3C0C1C77FD0C493FA3F7776375C841E3"/>
  </w:style>
  <w:style w:type="paragraph" w:customStyle="1" w:styleId="528DCC15315441B6B1B91A80A36BCB5B">
    <w:name w:val="528DCC15315441B6B1B91A80A36BCB5B"/>
  </w:style>
  <w:style w:type="paragraph" w:customStyle="1" w:styleId="DC08C7B1B8A44CB6A7897CDE964C5940">
    <w:name w:val="DC08C7B1B8A44CB6A7897CDE964C5940"/>
  </w:style>
  <w:style w:type="paragraph" w:customStyle="1" w:styleId="A20EF9AFBB8F435985E4898B1CE2DBA0">
    <w:name w:val="A20EF9AFBB8F435985E4898B1CE2DBA0"/>
  </w:style>
  <w:style w:type="paragraph" w:customStyle="1" w:styleId="AA5D3268B5BA42D2BF0EC820FD679B25">
    <w:name w:val="AA5D3268B5BA42D2BF0EC820FD679B25"/>
  </w:style>
  <w:style w:type="paragraph" w:customStyle="1" w:styleId="BDE63D533A334ABDB578955015E21063">
    <w:name w:val="BDE63D533A334ABDB578955015E21063"/>
  </w:style>
  <w:style w:type="paragraph" w:customStyle="1" w:styleId="E2AE2AB65CC04C4A8E63C463D2F25636">
    <w:name w:val="E2AE2AB65CC04C4A8E63C463D2F25636"/>
  </w:style>
  <w:style w:type="paragraph" w:customStyle="1" w:styleId="713C599F307344F4A962CCF015D095CA">
    <w:name w:val="713C599F307344F4A962CCF015D095CA"/>
  </w:style>
  <w:style w:type="paragraph" w:customStyle="1" w:styleId="4BC8423DC3B9482787D8564939120E0F">
    <w:name w:val="4BC8423DC3B9482787D8564939120E0F"/>
  </w:style>
  <w:style w:type="paragraph" w:customStyle="1" w:styleId="EC5E087CC5854856A10F1F109A4FF8F8">
    <w:name w:val="EC5E087CC5854856A10F1F109A4FF8F8"/>
  </w:style>
  <w:style w:type="paragraph" w:customStyle="1" w:styleId="0064DCEB1B744E529D791F1707817F5D">
    <w:name w:val="0064DCEB1B744E529D791F1707817F5D"/>
  </w:style>
  <w:style w:type="paragraph" w:customStyle="1" w:styleId="D9E6B07F848B45EE979DCF1F9AC622F9">
    <w:name w:val="D9E6B07F848B45EE979DCF1F9AC622F9"/>
  </w:style>
  <w:style w:type="paragraph" w:customStyle="1" w:styleId="FE3749B9E1F748D595E0CB881AF1A5CE">
    <w:name w:val="FE3749B9E1F748D595E0CB881AF1A5CE"/>
  </w:style>
  <w:style w:type="paragraph" w:customStyle="1" w:styleId="ED78BB3BAF3C4F37BDA50B6209C160E8">
    <w:name w:val="ED78BB3BAF3C4F37BDA50B6209C160E8"/>
  </w:style>
  <w:style w:type="paragraph" w:customStyle="1" w:styleId="F084F5478B544DAB99B7B755A393958B">
    <w:name w:val="F084F5478B544DAB99B7B755A393958B"/>
  </w:style>
  <w:style w:type="paragraph" w:customStyle="1" w:styleId="B9EE8D49052B4DC59951468774FC6AF3">
    <w:name w:val="B9EE8D49052B4DC59951468774FC6AF3"/>
  </w:style>
  <w:style w:type="paragraph" w:customStyle="1" w:styleId="E74A8377B816498AA229084FF986BC89">
    <w:name w:val="E74A8377B816498AA229084FF986BC89"/>
  </w:style>
  <w:style w:type="paragraph" w:customStyle="1" w:styleId="98B6FF7986274C348441A83A68FC9268">
    <w:name w:val="98B6FF7986274C348441A83A68FC9268"/>
  </w:style>
  <w:style w:type="paragraph" w:customStyle="1" w:styleId="5C460B464DA94A64A3342E6677502111">
    <w:name w:val="5C460B464DA94A64A3342E6677502111"/>
  </w:style>
  <w:style w:type="paragraph" w:customStyle="1" w:styleId="A65104B5C75B41AAB3FF1BCBA87D7A4C">
    <w:name w:val="A65104B5C75B41AAB3FF1BCBA87D7A4C"/>
  </w:style>
  <w:style w:type="paragraph" w:customStyle="1" w:styleId="2E78BFFD9D204AFC8B52F7EE40F88F92">
    <w:name w:val="2E78BFFD9D204AFC8B52F7EE40F88F92"/>
  </w:style>
  <w:style w:type="paragraph" w:customStyle="1" w:styleId="1F51388E88AC42A29A85D58AFA1BA638">
    <w:name w:val="1F51388E88AC42A29A85D58AFA1BA638"/>
  </w:style>
  <w:style w:type="paragraph" w:customStyle="1" w:styleId="6E8180CB42EC402DB267367483C5B9AF">
    <w:name w:val="6E8180CB42EC402DB267367483C5B9AF"/>
  </w:style>
  <w:style w:type="paragraph" w:customStyle="1" w:styleId="1FBDA670BC86408D80E6D9E652C5A358">
    <w:name w:val="1FBDA670BC86408D80E6D9E652C5A358"/>
  </w:style>
  <w:style w:type="paragraph" w:customStyle="1" w:styleId="51E3641F2B36447D9C555E44B7D9EBB8">
    <w:name w:val="51E3641F2B36447D9C555E44B7D9EBB8"/>
  </w:style>
  <w:style w:type="paragraph" w:customStyle="1" w:styleId="7562A018B3E846F3AD09FC561C26E847">
    <w:name w:val="7562A018B3E846F3AD09FC561C26E847"/>
  </w:style>
  <w:style w:type="paragraph" w:customStyle="1" w:styleId="E338B3421E7040EBBCFC02E685631A96">
    <w:name w:val="E338B3421E7040EBBCFC02E685631A96"/>
  </w:style>
  <w:style w:type="paragraph" w:customStyle="1" w:styleId="9B62928ACA734A5388FA6C8EA559FAC7">
    <w:name w:val="9B62928ACA734A5388FA6C8EA559FAC7"/>
  </w:style>
  <w:style w:type="paragraph" w:customStyle="1" w:styleId="6A258E0CC15B4EB1BBACA6253B026355">
    <w:name w:val="6A258E0CC15B4EB1BBACA6253B026355"/>
  </w:style>
  <w:style w:type="paragraph" w:customStyle="1" w:styleId="EB61AC21D8A2416987511E9EACA8B2D9">
    <w:name w:val="EB61AC21D8A2416987511E9EACA8B2D9"/>
  </w:style>
  <w:style w:type="paragraph" w:customStyle="1" w:styleId="5A306E2724804981A455038D0603990C">
    <w:name w:val="5A306E2724804981A455038D0603990C"/>
  </w:style>
  <w:style w:type="paragraph" w:customStyle="1" w:styleId="6307EA4DB37B41A081433FBDB1EBE11C">
    <w:name w:val="6307EA4DB37B41A081433FBDB1EBE11C"/>
  </w:style>
  <w:style w:type="paragraph" w:customStyle="1" w:styleId="2DF45704286240C0A39235DAB5AEFE7B">
    <w:name w:val="2DF45704286240C0A39235DAB5AEFE7B"/>
  </w:style>
  <w:style w:type="paragraph" w:customStyle="1" w:styleId="A82F96F76D6C4A3BBEFA061CE9005A12">
    <w:name w:val="A82F96F76D6C4A3BBEFA061CE9005A12"/>
  </w:style>
  <w:style w:type="paragraph" w:customStyle="1" w:styleId="2B98B7BE0C6C45D08700359715CBCF3D">
    <w:name w:val="2B98B7BE0C6C45D08700359715CBCF3D"/>
    <w:rsid w:val="00652111"/>
  </w:style>
  <w:style w:type="paragraph" w:customStyle="1" w:styleId="55F651E7B7B24D1CB15C6682CE5777F0">
    <w:name w:val="55F651E7B7B24D1CB15C6682CE5777F0"/>
    <w:rsid w:val="00652111"/>
  </w:style>
  <w:style w:type="paragraph" w:customStyle="1" w:styleId="A410321CFF8E4CEEA457BFEAB25A676C">
    <w:name w:val="A410321CFF8E4CEEA457BFEAB25A676C"/>
    <w:rsid w:val="00652111"/>
  </w:style>
  <w:style w:type="paragraph" w:customStyle="1" w:styleId="23535939C15E442BABAC79E46BA01A54">
    <w:name w:val="23535939C15E442BABAC79E46BA01A54"/>
    <w:rsid w:val="00652111"/>
  </w:style>
  <w:style w:type="paragraph" w:customStyle="1" w:styleId="B4C9270885784251A61FCF2B6542BD3B">
    <w:name w:val="B4C9270885784251A61FCF2B6542BD3B"/>
    <w:rsid w:val="00652111"/>
  </w:style>
  <w:style w:type="paragraph" w:customStyle="1" w:styleId="F869DA473621426794558D5D5AF5DBC8">
    <w:name w:val="F869DA473621426794558D5D5AF5DBC8"/>
    <w:rsid w:val="00652111"/>
  </w:style>
  <w:style w:type="paragraph" w:customStyle="1" w:styleId="6F5AB5B7566044B7B3E169015C75CCAA">
    <w:name w:val="6F5AB5B7566044B7B3E169015C75CCAA"/>
    <w:rsid w:val="00652111"/>
  </w:style>
  <w:style w:type="paragraph" w:customStyle="1" w:styleId="CB8886A188F245FB87B2740AC8886BDE">
    <w:name w:val="CB8886A188F245FB87B2740AC8886BDE"/>
    <w:rsid w:val="00652111"/>
  </w:style>
  <w:style w:type="paragraph" w:customStyle="1" w:styleId="4056430A9F9F4310B9DEF1F00DEABD2D">
    <w:name w:val="4056430A9F9F4310B9DEF1F00DEABD2D"/>
    <w:rsid w:val="00652111"/>
  </w:style>
  <w:style w:type="paragraph" w:customStyle="1" w:styleId="828433A452B940078EA423050B260172">
    <w:name w:val="828433A452B940078EA423050B260172"/>
    <w:rsid w:val="00652111"/>
  </w:style>
  <w:style w:type="paragraph" w:customStyle="1" w:styleId="2F7DD7D2CCE242348ED0D53C633038D0">
    <w:name w:val="2F7DD7D2CCE242348ED0D53C633038D0"/>
    <w:rsid w:val="00652111"/>
  </w:style>
  <w:style w:type="paragraph" w:customStyle="1" w:styleId="3A15FE21AFE1485C94380E7F48F6E210">
    <w:name w:val="3A15FE21AFE1485C94380E7F48F6E210"/>
    <w:rsid w:val="00652111"/>
  </w:style>
  <w:style w:type="paragraph" w:customStyle="1" w:styleId="73800B055DF34CF9B24A2EBEF75DF453">
    <w:name w:val="73800B055DF34CF9B24A2EBEF75DF453"/>
    <w:rsid w:val="00652111"/>
  </w:style>
  <w:style w:type="paragraph" w:customStyle="1" w:styleId="A43242EEE1734A1B960FAC5DD5AA3BD7">
    <w:name w:val="A43242EEE1734A1B960FAC5DD5AA3BD7"/>
    <w:rsid w:val="00652111"/>
  </w:style>
  <w:style w:type="paragraph" w:customStyle="1" w:styleId="90C02335226E4BF1A67F393B6AB179E4">
    <w:name w:val="90C02335226E4BF1A67F393B6AB179E4"/>
    <w:rsid w:val="00652111"/>
  </w:style>
  <w:style w:type="paragraph" w:customStyle="1" w:styleId="202D046C9F0B425289C4955E238A32FA">
    <w:name w:val="202D046C9F0B425289C4955E238A32FA"/>
    <w:rsid w:val="00652111"/>
  </w:style>
  <w:style w:type="paragraph" w:customStyle="1" w:styleId="E65B380C11E14CC7AC7DC310DBD81014">
    <w:name w:val="E65B380C11E14CC7AC7DC310DBD81014"/>
    <w:rsid w:val="00652111"/>
  </w:style>
  <w:style w:type="paragraph" w:customStyle="1" w:styleId="16C747A448F64ADBA5003C9198E468EF">
    <w:name w:val="16C747A448F64ADBA5003C9198E468EF"/>
    <w:rsid w:val="00652111"/>
  </w:style>
  <w:style w:type="paragraph" w:customStyle="1" w:styleId="40B357BD7CD7453C9EA76CC90AD78ACA">
    <w:name w:val="40B357BD7CD7453C9EA76CC90AD78ACA"/>
    <w:rsid w:val="00652111"/>
  </w:style>
  <w:style w:type="paragraph" w:customStyle="1" w:styleId="4DBB0CE63D06402B8112160FB729AEF4">
    <w:name w:val="4DBB0CE63D06402B8112160FB729AEF4"/>
    <w:rsid w:val="00652111"/>
  </w:style>
  <w:style w:type="paragraph" w:customStyle="1" w:styleId="753C1E8145A345258B4B5D25AA767EC0">
    <w:name w:val="753C1E8145A345258B4B5D25AA767EC0"/>
    <w:rsid w:val="00652111"/>
  </w:style>
  <w:style w:type="paragraph" w:customStyle="1" w:styleId="B633A6E7575A49A7A0D03B133155D862">
    <w:name w:val="B633A6E7575A49A7A0D03B133155D862"/>
    <w:rsid w:val="00652111"/>
  </w:style>
  <w:style w:type="paragraph" w:customStyle="1" w:styleId="DDB8DAFB700D496EAD92EC37BE214DDC">
    <w:name w:val="DDB8DAFB700D496EAD92EC37BE214DDC"/>
    <w:rsid w:val="00652111"/>
  </w:style>
  <w:style w:type="paragraph" w:customStyle="1" w:styleId="1F7FE7FC3771485293EB401A7D8D514C">
    <w:name w:val="1F7FE7FC3771485293EB401A7D8D514C"/>
    <w:rsid w:val="00652111"/>
  </w:style>
  <w:style w:type="paragraph" w:customStyle="1" w:styleId="F9E5CF56259242409B2B51B36AF86BAC">
    <w:name w:val="F9E5CF56259242409B2B51B36AF86BAC"/>
    <w:rsid w:val="00652111"/>
  </w:style>
  <w:style w:type="paragraph" w:customStyle="1" w:styleId="22846221C86B412697D65E6E93F2827B">
    <w:name w:val="22846221C86B412697D65E6E93F2827B"/>
    <w:rsid w:val="00652111"/>
  </w:style>
  <w:style w:type="paragraph" w:customStyle="1" w:styleId="8740148B477A4AFC8499E6E376C9C82A">
    <w:name w:val="8740148B477A4AFC8499E6E376C9C82A"/>
    <w:rsid w:val="00652111"/>
  </w:style>
  <w:style w:type="paragraph" w:customStyle="1" w:styleId="D1E552515F324B11B40B4A5F34EA3769">
    <w:name w:val="D1E552515F324B11B40B4A5F34EA3769"/>
    <w:rsid w:val="00652111"/>
  </w:style>
  <w:style w:type="paragraph" w:customStyle="1" w:styleId="E3D8E7351D894CC9BBB859C89D200293">
    <w:name w:val="E3D8E7351D894CC9BBB859C89D200293"/>
    <w:rsid w:val="00652111"/>
  </w:style>
  <w:style w:type="paragraph" w:customStyle="1" w:styleId="91E18421F4AF47118236CC581CD2C36E">
    <w:name w:val="91E18421F4AF47118236CC581CD2C36E"/>
    <w:rsid w:val="00652111"/>
  </w:style>
  <w:style w:type="paragraph" w:customStyle="1" w:styleId="728BF75F58D64C07B12363FCF969C3A1">
    <w:name w:val="728BF75F58D64C07B12363FCF969C3A1"/>
    <w:rsid w:val="00652111"/>
  </w:style>
  <w:style w:type="paragraph" w:customStyle="1" w:styleId="B2072BB11FF5476796B830F7066223EA">
    <w:name w:val="B2072BB11FF5476796B830F7066223EA"/>
    <w:rsid w:val="00652111"/>
  </w:style>
  <w:style w:type="paragraph" w:customStyle="1" w:styleId="57D5F0CDA3C84CFB80BC8C2D5E1E38E6">
    <w:name w:val="57D5F0CDA3C84CFB80BC8C2D5E1E38E6"/>
    <w:rsid w:val="00652111"/>
  </w:style>
  <w:style w:type="paragraph" w:customStyle="1" w:styleId="958DBA038687417BBBCAEA0CA5A615E1">
    <w:name w:val="958DBA038687417BBBCAEA0CA5A615E1"/>
    <w:rsid w:val="00652111"/>
  </w:style>
  <w:style w:type="paragraph" w:customStyle="1" w:styleId="150292BFFCEB4BA580BB3B3E3591A9A1">
    <w:name w:val="150292BFFCEB4BA580BB3B3E3591A9A1"/>
    <w:rsid w:val="00652111"/>
  </w:style>
  <w:style w:type="paragraph" w:customStyle="1" w:styleId="0965A2FC9D4A4C87A3D6E97DE34B2E16">
    <w:name w:val="0965A2FC9D4A4C87A3D6E97DE34B2E16"/>
    <w:rsid w:val="00652111"/>
  </w:style>
  <w:style w:type="paragraph" w:customStyle="1" w:styleId="1A01B14DA19245C2AA09E9C641F12008">
    <w:name w:val="1A01B14DA19245C2AA09E9C641F12008"/>
    <w:rsid w:val="00652111"/>
  </w:style>
  <w:style w:type="paragraph" w:customStyle="1" w:styleId="EF2CA0BA04984F80AA4F34A4E5A0EFD7">
    <w:name w:val="EF2CA0BA04984F80AA4F34A4E5A0EFD7"/>
    <w:rsid w:val="00652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60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2024-10-24T14:55:00Z</dcterms:created>
  <dcterms:modified xsi:type="dcterms:W3CDTF">2024-10-24T15:57:00Z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