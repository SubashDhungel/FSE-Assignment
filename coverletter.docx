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4480" w14:textId="10A9CA98" w:rsidR="00A27383" w:rsidRPr="005E2DAA" w:rsidRDefault="00256216" w:rsidP="00965D17">
      <w:pPr>
        <w:pStyle w:val="Title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 xml:space="preserve">Subash </w:t>
      </w:r>
      <w:r w:rsidR="00E12F7D" w:rsidRPr="005E2DAA">
        <w:rPr>
          <w:rFonts w:cs="Times New Roman"/>
          <w:b/>
          <w:sz w:val="44"/>
          <w:szCs w:val="44"/>
        </w:rPr>
        <w:t>Dhungel</w:t>
      </w:r>
    </w:p>
    <w:p w14:paraId="3781B675" w14:textId="77777777" w:rsidR="00965D17" w:rsidRDefault="00E12F7D" w:rsidP="00965D17">
      <w:proofErr w:type="spellStart"/>
      <w:r>
        <w:t>Tikathali</w:t>
      </w:r>
      <w:proofErr w:type="spellEnd"/>
      <w:r>
        <w:t>, Kathmandu,44600</w:t>
      </w:r>
      <w:r w:rsidR="00965D17">
        <w:t> | </w:t>
      </w:r>
      <w:r>
        <w:t>9825883910</w:t>
      </w:r>
      <w:r w:rsidR="00965D17">
        <w:t> | </w:t>
      </w:r>
      <w:r>
        <w:t>subashdhungel555@gmail.com</w:t>
      </w:r>
    </w:p>
    <w:p w14:paraId="17FEDBBB" w14:textId="7F74E525" w:rsidR="006B7212" w:rsidRPr="006B7212" w:rsidRDefault="00E12F7D" w:rsidP="00256216">
      <w:pPr>
        <w:pStyle w:val="Date"/>
      </w:pPr>
      <w:r>
        <w:t>14</w:t>
      </w:r>
      <w:r w:rsidRPr="00E12F7D">
        <w:rPr>
          <w:vertAlign w:val="superscript"/>
        </w:rPr>
        <w:t>th</w:t>
      </w:r>
      <w:r>
        <w:t xml:space="preserve"> September </w:t>
      </w:r>
    </w:p>
    <w:p w14:paraId="09D15822" w14:textId="5F836713" w:rsidR="00F1223A" w:rsidRPr="00F1223A" w:rsidRDefault="00256216" w:rsidP="006B7212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Hi</w:t>
      </w:r>
      <w:r w:rsidR="00F1223A" w:rsidRPr="00F1223A">
        <w:rPr>
          <w:sz w:val="28"/>
          <w:szCs w:val="28"/>
        </w:rPr>
        <w:t>,</w:t>
      </w:r>
    </w:p>
    <w:p w14:paraId="65809BC9" w14:textId="6979A16E" w:rsidR="00256216" w:rsidRDefault="00256216" w:rsidP="00256216">
      <w:pPr>
        <w:pStyle w:val="NormalWeb"/>
      </w:pPr>
      <w:r>
        <w:t>W</w:t>
      </w:r>
      <w:r>
        <w:t xml:space="preserve">ith a strong understanding of creating responsive and user-friendly websites using </w:t>
      </w:r>
      <w:r>
        <w:rPr>
          <w:rStyle w:val="Strong"/>
        </w:rPr>
        <w:t>HTML, CSS, JavaScript, React, Bootstrap, PHP, and MySQL</w:t>
      </w:r>
      <w:r>
        <w:t>, I am excited to apply for the Web Developer role. My background in developing websites for diverse clients has equipped me with the skills to bring innovative solutions to your project.</w:t>
      </w:r>
    </w:p>
    <w:p w14:paraId="11E55B7E" w14:textId="77777777" w:rsidR="00256216" w:rsidRDefault="00256216" w:rsidP="00256216">
      <w:pPr>
        <w:pStyle w:val="NormalWeb"/>
      </w:pPr>
      <w:r>
        <w:t xml:space="preserve">While your current website may be functioning well, I can help enhance its performance and design with a modern, user-centered approach. From optimizing load times with </w:t>
      </w:r>
      <w:r>
        <w:rPr>
          <w:rStyle w:val="Strong"/>
        </w:rPr>
        <w:t>JavaScript</w:t>
      </w:r>
      <w:r>
        <w:t xml:space="preserve"> and improving design responsiveness using </w:t>
      </w:r>
      <w:r>
        <w:rPr>
          <w:rStyle w:val="Strong"/>
        </w:rPr>
        <w:t>Bootstrap</w:t>
      </w:r>
      <w:r>
        <w:t xml:space="preserve">, to ensuring seamless backend functionality with </w:t>
      </w:r>
      <w:r>
        <w:rPr>
          <w:rStyle w:val="Strong"/>
        </w:rPr>
        <w:t>PHP</w:t>
      </w:r>
      <w:r>
        <w:t xml:space="preserve"> and </w:t>
      </w:r>
      <w:r>
        <w:rPr>
          <w:rStyle w:val="Strong"/>
        </w:rPr>
        <w:t>MySQL</w:t>
      </w:r>
      <w:r>
        <w:t>, I can deliver a comprehensive, high-performance solution for your site.</w:t>
      </w:r>
    </w:p>
    <w:p w14:paraId="26F3B2B6" w14:textId="77777777" w:rsidR="00256216" w:rsidRDefault="00256216" w:rsidP="00256216">
      <w:pPr>
        <w:pStyle w:val="NormalWeb"/>
      </w:pPr>
      <w:r>
        <w:t xml:space="preserve">I am eager to bring my skills in </w:t>
      </w:r>
      <w:r>
        <w:rPr>
          <w:rStyle w:val="Strong"/>
        </w:rPr>
        <w:t>front-end and back-end development</w:t>
      </w:r>
      <w:r>
        <w:t xml:space="preserve"> to your project and help you achieve your goals. I would love the opportunity to discuss how my experience with these technologies aligns with your needs.</w:t>
      </w:r>
    </w:p>
    <w:p w14:paraId="6E1BC3F6" w14:textId="77777777" w:rsidR="00256216" w:rsidRDefault="00256216" w:rsidP="00256216">
      <w:pPr>
        <w:pStyle w:val="NormalWeb"/>
      </w:pPr>
      <w:r>
        <w:t>Thank you for considering my application. I am available for an interview at your convenience and can be reached via email or telephone.</w:t>
      </w:r>
      <w:bookmarkStart w:id="0" w:name="_GoBack"/>
      <w:bookmarkEnd w:id="0"/>
    </w:p>
    <w:p w14:paraId="32052EBC" w14:textId="448664DA" w:rsidR="00E12F7D" w:rsidRPr="00E12F7D" w:rsidRDefault="00E12F7D" w:rsidP="00E12F7D">
      <w:pPr>
        <w:spacing w:line="276" w:lineRule="auto"/>
        <w:jc w:val="both"/>
        <w:rPr>
          <w:b/>
          <w:sz w:val="24"/>
          <w:szCs w:val="24"/>
        </w:rPr>
      </w:pPr>
      <w:r w:rsidRPr="00E12F7D">
        <w:rPr>
          <w:b/>
          <w:sz w:val="24"/>
          <w:szCs w:val="24"/>
        </w:rPr>
        <w:t>Sincerely</w:t>
      </w:r>
    </w:p>
    <w:p w14:paraId="0BDEC13C" w14:textId="1AEDB978" w:rsidR="00E12F7D" w:rsidRPr="00E12F7D" w:rsidRDefault="00256216" w:rsidP="00E12F7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Subash</w:t>
      </w:r>
      <w:r w:rsidR="00E12F7D">
        <w:rPr>
          <w:sz w:val="24"/>
          <w:szCs w:val="24"/>
        </w:rPr>
        <w:t xml:space="preserve"> Dhungel</w:t>
      </w:r>
    </w:p>
    <w:p w14:paraId="7BA7D397" w14:textId="77777777" w:rsidR="00E12F7D" w:rsidRDefault="00E12F7D" w:rsidP="00E12F7D">
      <w:pPr>
        <w:pStyle w:val="Signature"/>
      </w:pPr>
    </w:p>
    <w:p w14:paraId="706D3BEB" w14:textId="77777777" w:rsidR="00E12F7D" w:rsidRPr="00E12F7D" w:rsidRDefault="00E12F7D" w:rsidP="00E12F7D"/>
    <w:sectPr w:rsidR="00E12F7D" w:rsidRPr="00E12F7D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C25D8" w14:textId="77777777" w:rsidR="00E12F7D" w:rsidRDefault="00E12F7D">
      <w:pPr>
        <w:spacing w:after="0"/>
      </w:pPr>
      <w:r>
        <w:separator/>
      </w:r>
    </w:p>
  </w:endnote>
  <w:endnote w:type="continuationSeparator" w:id="0">
    <w:p w14:paraId="13946262" w14:textId="77777777" w:rsidR="00E12F7D" w:rsidRDefault="00E12F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DE362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AA2E7" w14:textId="77777777" w:rsidR="00E12F7D" w:rsidRDefault="00E12F7D">
      <w:pPr>
        <w:spacing w:after="0"/>
      </w:pPr>
      <w:r>
        <w:separator/>
      </w:r>
    </w:p>
  </w:footnote>
  <w:footnote w:type="continuationSeparator" w:id="0">
    <w:p w14:paraId="36C08C11" w14:textId="77777777" w:rsidR="00E12F7D" w:rsidRDefault="00E12F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D"/>
    <w:rsid w:val="000A76EC"/>
    <w:rsid w:val="000D5AB1"/>
    <w:rsid w:val="001A023A"/>
    <w:rsid w:val="002045EB"/>
    <w:rsid w:val="00256216"/>
    <w:rsid w:val="00293B83"/>
    <w:rsid w:val="00302A2C"/>
    <w:rsid w:val="00381669"/>
    <w:rsid w:val="0052105A"/>
    <w:rsid w:val="005E2DAA"/>
    <w:rsid w:val="00673C35"/>
    <w:rsid w:val="006A3CE7"/>
    <w:rsid w:val="006A53F0"/>
    <w:rsid w:val="006B7212"/>
    <w:rsid w:val="0076387D"/>
    <w:rsid w:val="008F15C5"/>
    <w:rsid w:val="00965D17"/>
    <w:rsid w:val="00A27383"/>
    <w:rsid w:val="00A736B0"/>
    <w:rsid w:val="00C83E3C"/>
    <w:rsid w:val="00D02A74"/>
    <w:rsid w:val="00D905F1"/>
    <w:rsid w:val="00DF56DD"/>
    <w:rsid w:val="00E12F7D"/>
    <w:rsid w:val="00F1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DC5A"/>
  <w15:chartTrackingRefBased/>
  <w15:docId w15:val="{EF9EC71B-6C09-480B-97A2-E194B153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25621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56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mple%20bold%20cover%20letter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Sunanda Regmi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bold cover letter</Template>
  <TotalTime>14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Dell</dc:creator>
  <cp:keywords/>
  <dc:description/>
  <cp:lastModifiedBy>Dell</cp:lastModifiedBy>
  <cp:revision>5</cp:revision>
  <dcterms:created xsi:type="dcterms:W3CDTF">2024-09-14T05:31:00Z</dcterms:created>
  <dcterms:modified xsi:type="dcterms:W3CDTF">2024-10-03T04:05:00Z</dcterms:modified>
</cp:coreProperties>
</file>